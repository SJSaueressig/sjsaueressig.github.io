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184A" w14:textId="77777777" w:rsidR="003007B2" w:rsidRPr="00607BE5" w:rsidRDefault="003007B2" w:rsidP="002C1118">
      <w:pPr>
        <w:pStyle w:val="Grafikplatzhalter"/>
      </w:pPr>
      <w:r w:rsidRPr="00607BE5">
        <w:rPr>
          <w:lang w:bidi="de-DE"/>
        </w:rPr>
        <mc:AlternateContent>
          <mc:Choice Requires="wpg">
            <w:drawing>
              <wp:anchor distT="0" distB="0" distL="114300" distR="114300" simplePos="0" relativeHeight="251657216" behindDoc="1" locked="1" layoutInCell="1" allowOverlap="1" wp14:anchorId="00C1A2D2" wp14:editId="1F8FF8A8">
                <wp:simplePos x="0" y="0"/>
                <wp:positionH relativeFrom="column">
                  <wp:posOffset>-914400</wp:posOffset>
                </wp:positionH>
                <wp:positionV relativeFrom="paragraph">
                  <wp:posOffset>-826770</wp:posOffset>
                </wp:positionV>
                <wp:extent cx="7781544" cy="10698480"/>
                <wp:effectExtent l="95250" t="57150" r="67310" b="45720"/>
                <wp:wrapNone/>
                <wp:docPr id="124" name="Gruppe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698480"/>
                          <a:chOff x="0" y="0"/>
                          <a:chExt cx="7779374" cy="10059879"/>
                        </a:xfrm>
                        <a:solidFill>
                          <a:schemeClr val="bg2"/>
                        </a:solidFill>
                      </wpg:grpSpPr>
                      <wpg:grpSp>
                        <wpg:cNvPr id="5" name="Grafik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ihandform: Form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ihandform: Form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ihandform: Form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ihandform: Form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ihandform: Form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ihandform: Form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ihandform: Form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ihandform: Form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ihandform: Form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ihandform: Form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ihandform: Form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ihandform: Form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ihandform: Form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ihandform: Form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ihandform: Form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ihandform: Form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ihandform: Form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ihandform: Form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ihandform: Form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ihandform: Form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ihandform: Form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ihandform: Form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ihandform: Form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ihandform: Form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ihandform: Form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ihandform: Form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ihandform: Form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ihandform: Form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ihandform: Form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ihandform: Form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ihandform: Form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ihandform: Form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ihandform: Form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ihandform: Form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ihandform: Form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ihandform: Form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fik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ihandform: Form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ihandform: Form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ihandform: Form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ihandform: Form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ihandform: Form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ihandform: Form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ihandform: Form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ihandform: Form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ihandform: Form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ihandform: Form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ihandform: Form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ihandform: Form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ihandform: Form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ihandform: Form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ihandform: Form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ihandform: Form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ihandform: Form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ihandform: Form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ihandform: Form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ihandform: Form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ihandform: Form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ihandform: Form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ihandform: Form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ihandform: Form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ihandform: Form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ihandform: Form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ihandform: Form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ihandform: Form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ihandform: Form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ihandform: Form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ihandform: Form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ihandform: Form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ihandform: Form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ihandform: Form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ihandform: Form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ihandform: Form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ihandform: Form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ihandform: Form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C00922" id="Gruppe 124" o:spid="_x0000_s1026" alt="&quot;&quot;" style="position:absolute;margin-left:-1in;margin-top:-65.1pt;width:612.7pt;height:842.4pt;z-index:-251659264;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">
                <v:group id="Grafik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ihandform: Form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ihandform: Form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ihandform: Form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ihandform: Form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ihandform: Form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ihandform: Form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ihandform: Form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ihandform: Form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ihandform: Form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ihandform: Form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ihandform: Form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ihandform: Form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ihandform: Form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ihandform: Form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ihandform: Form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ihandform: Form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ihandform: Form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ihandform: Form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ihandform: Form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ihandform: Form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ihandform: Form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ihandform: Form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ihandform: Form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ihandform: Form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ihandform: Form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ihandform: Form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ihandform: Form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ihandform: Form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ihandform: Form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ihandform: Form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ihandform: Form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ihandform: Form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ihandform: Form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ihandform: Form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ihandform: Form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ihandform: Form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ihandform: Form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ihandform: Form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fik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ihandform: Form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ihandform: Form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ihandform: Form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ihandform: Form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ihandform: Form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ihandform: Form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ihandform: Form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ihandform: Form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ihandform: Form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ihandform: Form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ihandform: Form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ihandform: Form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ihandform: Form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ihandform: Form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ihandform: Form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ihandform: Form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ihandform: Form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ihandform: Form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ihandform: Form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ihandform: Form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ihandform: Form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ihandform: Form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ihandform: Form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ihandform: Form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ihandform: Form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ihandform: Form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ihandform: Form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ihandform: Form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ihandform: Form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ihandform: Form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ihandform: Form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ihandform: Form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ihandform: Form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ihandform: Form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ihandform: Form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ihandform: Form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ihandform: Form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ihandform: Form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anchorlock/>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C5B56" w:rsidRPr="00607BE5" w14:paraId="34D9814F" w14:textId="77777777" w:rsidTr="00757234">
        <w:trPr>
          <w:trHeight w:val="2016"/>
        </w:trPr>
        <w:tc>
          <w:tcPr>
            <w:tcW w:w="2500" w:type="pct"/>
          </w:tcPr>
          <w:p w14:paraId="3038AA4C" w14:textId="77777777" w:rsidR="007C5B56" w:rsidRPr="00607BE5" w:rsidRDefault="007C5B56"/>
        </w:tc>
        <w:tc>
          <w:tcPr>
            <w:tcW w:w="2500" w:type="pct"/>
          </w:tcPr>
          <w:p w14:paraId="08E9F02B" w14:textId="5D41E3F4" w:rsidR="007C5B56" w:rsidRPr="00607BE5" w:rsidRDefault="00A21459" w:rsidP="004C5CD0">
            <w:pPr>
              <w:pStyle w:val="Firmenname"/>
            </w:pPr>
            <w:r>
              <w:t>Firma PC Equipment</w:t>
            </w:r>
          </w:p>
          <w:p w14:paraId="11AF4AD6" w14:textId="7BACB89A" w:rsidR="007C5B56" w:rsidRPr="00607BE5" w:rsidRDefault="00391EF0" w:rsidP="00F90FBB">
            <w:pPr>
              <w:pStyle w:val="Firmenadresse"/>
            </w:pPr>
            <w:r>
              <w:t>Jakob-Kaiser-Straße 12</w:t>
            </w:r>
          </w:p>
          <w:p w14:paraId="0CD6A37A" w14:textId="129BC318" w:rsidR="007C5B56" w:rsidRPr="00607BE5" w:rsidRDefault="00391EF0" w:rsidP="00F90FBB">
            <w:pPr>
              <w:pStyle w:val="Firmenadresse"/>
            </w:pPr>
            <w:r>
              <w:t>47877 Willich</w:t>
            </w:r>
          </w:p>
          <w:p w14:paraId="214A277C" w14:textId="75E6ABAD" w:rsidR="007C5B56" w:rsidRPr="00607BE5" w:rsidRDefault="00CE6145" w:rsidP="00F90FBB">
            <w:pPr>
              <w:pStyle w:val="Firmenadresse"/>
            </w:pPr>
            <w:sdt>
              <w:sdtPr>
                <w:id w:val="330410695"/>
                <w:placeholder>
                  <w:docPart w:val="A525CE5CE52F4B8DBB8EFA76F929B030"/>
                </w:placeholder>
                <w:showingPlcHdr/>
                <w15:appearance w15:val="hidden"/>
              </w:sdtPr>
              <w:sdtEndPr/>
              <w:sdtContent>
                <w:r w:rsidR="00391EF0" w:rsidRPr="00607BE5">
                  <w:rPr>
                    <w:lang w:bidi="de-DE"/>
                  </w:rPr>
                  <w:t>212-555-0199</w:t>
                </w:r>
              </w:sdtContent>
            </w:sdt>
            <w:r w:rsidR="004C5CD0" w:rsidRPr="00607BE5">
              <w:rPr>
                <w:lang w:bidi="de-DE"/>
              </w:rPr>
              <w:t xml:space="preserve"> </w:t>
            </w:r>
          </w:p>
        </w:tc>
      </w:tr>
      <w:tr w:rsidR="0011222E" w:rsidRPr="00391EF0" w14:paraId="76B14B3F" w14:textId="77777777" w:rsidTr="00391EF0">
        <w:trPr>
          <w:trHeight w:val="1098"/>
        </w:trPr>
        <w:tc>
          <w:tcPr>
            <w:tcW w:w="2500" w:type="pct"/>
            <w:vAlign w:val="bottom"/>
          </w:tcPr>
          <w:p w14:paraId="5570308A" w14:textId="5161420D" w:rsidR="00391EF0" w:rsidRPr="00391EF0" w:rsidRDefault="00CE6145" w:rsidP="009D7613">
            <w:pPr>
              <w:pStyle w:val="NameundAdressedesEmpfngers"/>
              <w:rPr>
                <w:lang w:val="en-US"/>
              </w:rPr>
            </w:pPr>
            <w:sdt>
              <w:sdtPr>
                <w:id w:val="617575312"/>
                <w:placeholder>
                  <w:docPart w:val="D9EEBB9305B04961B7E60750794F3FDD"/>
                </w:placeholder>
                <w15:appearance w15:val="hidden"/>
              </w:sdtPr>
              <w:sdtEndPr/>
              <w:sdtContent>
                <w:r w:rsidR="00391EF0" w:rsidRPr="00391EF0">
                  <w:rPr>
                    <w:lang w:val="en-US"/>
                  </w:rPr>
                  <w:t>0</w:t>
                </w:r>
                <w:r w:rsidR="00A21459">
                  <w:rPr>
                    <w:lang w:val="en-US"/>
                  </w:rPr>
                  <w:t>7</w:t>
                </w:r>
                <w:r w:rsidR="00391EF0" w:rsidRPr="00391EF0">
                  <w:rPr>
                    <w:lang w:val="en-US"/>
                  </w:rPr>
                  <w:t xml:space="preserve"> </w:t>
                </w:r>
                <w:r w:rsidR="00A21459">
                  <w:rPr>
                    <w:lang w:val="en-US"/>
                  </w:rPr>
                  <w:t>February</w:t>
                </w:r>
                <w:r w:rsidR="00391EF0" w:rsidRPr="00391EF0">
                  <w:rPr>
                    <w:lang w:val="en-US"/>
                  </w:rPr>
                  <w:t xml:space="preserve"> 202</w:t>
                </w:r>
                <w:r w:rsidR="00A21459">
                  <w:rPr>
                    <w:lang w:val="en-US"/>
                  </w:rPr>
                  <w:t>2</w:t>
                </w:r>
              </w:sdtContent>
            </w:sdt>
          </w:p>
          <w:p w14:paraId="1742958F" w14:textId="3C88144E" w:rsidR="0011222E" w:rsidRPr="00391EF0" w:rsidRDefault="00CE6145" w:rsidP="009D7613">
            <w:pPr>
              <w:pStyle w:val="NameundAdressedesEmpfngers"/>
              <w:rPr>
                <w:lang w:val="en-US"/>
              </w:rPr>
            </w:pPr>
            <w:sdt>
              <w:sdtPr>
                <w:id w:val="570084566"/>
                <w:placeholder>
                  <w:docPart w:val="0C1EBBB956E24B7291CF73E42004E9E4"/>
                </w:placeholder>
                <w15:appearance w15:val="hidden"/>
              </w:sdtPr>
              <w:sdtEndPr/>
              <w:sdtContent>
                <w:r w:rsidR="00250634" w:rsidRPr="0027681E">
                  <w:rPr>
                    <w:lang w:val="en-US"/>
                  </w:rPr>
                  <w:t>Some Company Ltd</w:t>
                </w:r>
              </w:sdtContent>
            </w:sdt>
            <w:r w:rsidR="0011222E" w:rsidRPr="00391EF0">
              <w:rPr>
                <w:lang w:val="en-US" w:bidi="de-DE"/>
              </w:rPr>
              <w:t xml:space="preserve"> </w:t>
            </w:r>
          </w:p>
          <w:p w14:paraId="70704AF7" w14:textId="60E2445D" w:rsidR="0011222E" w:rsidRPr="00391EF0" w:rsidRDefault="00CE6145" w:rsidP="009D7613">
            <w:pPr>
              <w:pStyle w:val="NameundAdressedesEmpfngers"/>
              <w:rPr>
                <w:lang w:val="en-US"/>
              </w:rPr>
            </w:pPr>
            <w:sdt>
              <w:sdtPr>
                <w:id w:val="1543019958"/>
                <w:placeholder>
                  <w:docPart w:val="BEA7BB273ABA416E8E4B2FB65D31EC7A"/>
                </w:placeholder>
                <w15:appearance w15:val="hidden"/>
              </w:sdtPr>
              <w:sdtEndPr/>
              <w:sdtContent>
                <w:r w:rsidR="00391EF0" w:rsidRPr="00391EF0">
                  <w:rPr>
                    <w:lang w:val="en-US" w:bidi="de-DE"/>
                  </w:rPr>
                  <w:t>25</w:t>
                </w:r>
                <w:r w:rsidR="00391EF0">
                  <w:rPr>
                    <w:lang w:val="en-US" w:bidi="de-DE"/>
                  </w:rPr>
                  <w:t xml:space="preserve"> Maiden Lane</w:t>
                </w:r>
              </w:sdtContent>
            </w:sdt>
          </w:p>
          <w:p w14:paraId="101666D9" w14:textId="28E3416A" w:rsidR="0011222E" w:rsidRPr="00391EF0" w:rsidRDefault="00CE6145" w:rsidP="009D7613">
            <w:pPr>
              <w:pStyle w:val="NameundAdressedesEmpfngers"/>
              <w:rPr>
                <w:lang w:val="en-US"/>
              </w:rPr>
            </w:pPr>
            <w:sdt>
              <w:sdtPr>
                <w:id w:val="-1842388091"/>
                <w:placeholder>
                  <w:docPart w:val="5FC26D228B1244A49612EE2A1758FC6C"/>
                </w:placeholder>
                <w15:appearance w15:val="hidden"/>
              </w:sdtPr>
              <w:sdtEndPr/>
              <w:sdtContent>
                <w:r w:rsidR="00391EF0" w:rsidRPr="00391EF0">
                  <w:rPr>
                    <w:lang w:val="en-US"/>
                  </w:rPr>
                  <w:t>Poppet M17 2X</w:t>
                </w:r>
                <w:r w:rsidR="00391EF0">
                  <w:rPr>
                    <w:lang w:val="en-US"/>
                  </w:rPr>
                  <w:t>D</w:t>
                </w:r>
              </w:sdtContent>
            </w:sdt>
          </w:p>
        </w:tc>
        <w:tc>
          <w:tcPr>
            <w:tcW w:w="2500" w:type="pct"/>
          </w:tcPr>
          <w:p w14:paraId="46744CC0" w14:textId="77777777" w:rsidR="0011222E" w:rsidRPr="00391EF0" w:rsidRDefault="0011222E" w:rsidP="004C5CD0">
            <w:pPr>
              <w:pStyle w:val="Firmenname"/>
              <w:rPr>
                <w:lang w:val="en-US"/>
              </w:rPr>
            </w:pPr>
          </w:p>
        </w:tc>
      </w:tr>
      <w:tr w:rsidR="0011222E" w:rsidRPr="00607BE5" w14:paraId="1C5B00F5" w14:textId="77777777" w:rsidTr="00C47454">
        <w:trPr>
          <w:trHeight w:val="9792"/>
        </w:trPr>
        <w:tc>
          <w:tcPr>
            <w:tcW w:w="5000" w:type="pct"/>
            <w:gridSpan w:val="2"/>
            <w:tcMar>
              <w:top w:w="648" w:type="dxa"/>
              <w:left w:w="115" w:type="dxa"/>
              <w:right w:w="115" w:type="dxa"/>
            </w:tcMar>
          </w:tcPr>
          <w:p w14:paraId="515C75A9" w14:textId="30F786FF" w:rsidR="00391EF0" w:rsidRPr="00391EF0" w:rsidRDefault="00A21459" w:rsidP="0011222E">
            <w:pPr>
              <w:rPr>
                <w:b/>
                <w:lang w:val="en-US"/>
              </w:rPr>
            </w:pPr>
            <w:r>
              <w:rPr>
                <w:b/>
                <w:lang w:val="en-US"/>
              </w:rPr>
              <w:t xml:space="preserve">Trade Fair on 17 July 2022 </w:t>
            </w:r>
          </w:p>
          <w:p w14:paraId="1158E872" w14:textId="77777777" w:rsidR="00391EF0" w:rsidRPr="00391EF0" w:rsidRDefault="00391EF0" w:rsidP="0011222E">
            <w:pPr>
              <w:rPr>
                <w:lang w:val="en-US"/>
              </w:rPr>
            </w:pPr>
          </w:p>
          <w:p w14:paraId="0AA0A680" w14:textId="4B7FCD0D" w:rsidR="0011222E" w:rsidRPr="00391EF0" w:rsidRDefault="00391EF0" w:rsidP="0011222E">
            <w:pPr>
              <w:rPr>
                <w:lang w:val="en-US"/>
              </w:rPr>
            </w:pPr>
            <w:r w:rsidRPr="00391EF0">
              <w:rPr>
                <w:lang w:val="en-US"/>
              </w:rPr>
              <w:t xml:space="preserve">Dear </w:t>
            </w:r>
            <w:r w:rsidR="00250634">
              <w:rPr>
                <w:lang w:val="en-US"/>
              </w:rPr>
              <w:t>Sir or Madam,</w:t>
            </w:r>
          </w:p>
          <w:p w14:paraId="502044A8" w14:textId="77777777" w:rsidR="0011222E" w:rsidRPr="00391EF0" w:rsidRDefault="0011222E" w:rsidP="0011222E">
            <w:pPr>
              <w:rPr>
                <w:lang w:val="en-US"/>
              </w:rPr>
            </w:pPr>
          </w:p>
          <w:sdt>
            <w:sdtPr>
              <w:id w:val="228046617"/>
              <w:placeholder>
                <w:docPart w:val="927CA469B1464EC7B18131A3C2DE30D2"/>
              </w:placeholder>
              <w15:appearance w15:val="hidden"/>
            </w:sdtPr>
            <w:sdtEndPr/>
            <w:sdtContent>
              <w:p w14:paraId="4E905BC2" w14:textId="10FD1F06" w:rsidR="0059382F" w:rsidRDefault="00A21459" w:rsidP="00A21459">
                <w:pPr>
                  <w:rPr>
                    <w:lang w:val="en-US"/>
                  </w:rPr>
                </w:pPr>
                <w:r w:rsidRPr="00A21459">
                  <w:rPr>
                    <w:lang w:val="en-US"/>
                  </w:rPr>
                  <w:t>on the occasion of the</w:t>
                </w:r>
                <w:r>
                  <w:rPr>
                    <w:lang w:val="en-US"/>
                  </w:rPr>
                  <w:t xml:space="preserve"> trade fair in Hannover on the 17 July 2022</w:t>
                </w:r>
                <w:r w:rsidR="0059382F">
                  <w:rPr>
                    <w:lang w:val="en-US"/>
                  </w:rPr>
                  <w:t>, we would like to invite you to join us at the presentation of our new smartphone</w:t>
                </w:r>
                <w:r w:rsidR="005242FB">
                  <w:rPr>
                    <w:lang w:val="en-US"/>
                  </w:rPr>
                  <w:t xml:space="preserve"> at 3 PM MEZ</w:t>
                </w:r>
                <w:r w:rsidR="0059382F">
                  <w:rPr>
                    <w:lang w:val="en-US"/>
                  </w:rPr>
                  <w:t>.</w:t>
                </w:r>
                <w:r w:rsidR="005242FB">
                  <w:rPr>
                    <w:lang w:val="en-US"/>
                  </w:rPr>
                  <w:t xml:space="preserve"> </w:t>
                </w:r>
                <w:r w:rsidR="0059382F">
                  <w:rPr>
                    <w:lang w:val="en-US"/>
                  </w:rPr>
                  <w:t xml:space="preserve"> But you should not </w:t>
                </w:r>
                <w:r w:rsidR="009F1FBD">
                  <w:rPr>
                    <w:lang w:val="en-US"/>
                  </w:rPr>
                  <w:t xml:space="preserve">only </w:t>
                </w:r>
                <w:r w:rsidR="0059382F">
                  <w:rPr>
                    <w:lang w:val="en-US"/>
                  </w:rPr>
                  <w:t>consider coming for us; the IT-Expert John Miller from MIT Boston will hold a speech you should definitely not miss.</w:t>
                </w:r>
              </w:p>
              <w:p w14:paraId="5F1F00C4" w14:textId="181CDBE4" w:rsidR="0059382F" w:rsidRDefault="0059382F" w:rsidP="00A21459">
                <w:pPr>
                  <w:rPr>
                    <w:lang w:val="en-US"/>
                  </w:rPr>
                </w:pPr>
              </w:p>
              <w:p w14:paraId="262C82A9" w14:textId="1BEC2AF1" w:rsidR="0059382F" w:rsidRDefault="0059382F" w:rsidP="00A21459">
                <w:pPr>
                  <w:rPr>
                    <w:lang w:val="en-US"/>
                  </w:rPr>
                </w:pPr>
                <w:r>
                  <w:rPr>
                    <w:lang w:val="en-US"/>
                  </w:rPr>
                  <w:t xml:space="preserve">Following that, we </w:t>
                </w:r>
                <w:r w:rsidR="00F50328">
                  <w:rPr>
                    <w:lang w:val="en-US"/>
                  </w:rPr>
                  <w:t xml:space="preserve">are pleased to inform you that we will offer you personalized customer </w:t>
                </w:r>
                <w:r w:rsidR="00F83C2D">
                  <w:rPr>
                    <w:lang w:val="en-US"/>
                  </w:rPr>
                  <w:t>service</w:t>
                </w:r>
                <w:r w:rsidR="00F50328">
                  <w:rPr>
                    <w:lang w:val="en-US"/>
                  </w:rPr>
                  <w:t xml:space="preserve"> right at the fair, including a mass discount, special offers regarding extended warranty or </w:t>
                </w:r>
                <w:r w:rsidR="00F83C2D">
                  <w:rPr>
                    <w:lang w:val="en-US"/>
                  </w:rPr>
                  <w:t>support</w:t>
                </w:r>
                <w:r w:rsidR="00F50328">
                  <w:rPr>
                    <w:lang w:val="en-US"/>
                  </w:rPr>
                  <w:t xml:space="preserve"> and free advertisement for your company.</w:t>
                </w:r>
              </w:p>
              <w:p w14:paraId="555504B5" w14:textId="39A27888" w:rsidR="00F50328" w:rsidRDefault="00F50328" w:rsidP="00A21459">
                <w:pPr>
                  <w:rPr>
                    <w:lang w:val="en-US"/>
                  </w:rPr>
                </w:pPr>
              </w:p>
              <w:p w14:paraId="28F6DF03" w14:textId="37871D0E" w:rsidR="00F50328" w:rsidRDefault="00F50328" w:rsidP="00A21459">
                <w:pPr>
                  <w:rPr>
                    <w:lang w:val="en-US"/>
                  </w:rPr>
                </w:pPr>
                <w:r>
                  <w:rPr>
                    <w:lang w:val="en-US"/>
                  </w:rPr>
                  <w:t xml:space="preserve">If you decide to participate in this convention, please let us know </w:t>
                </w:r>
                <w:r w:rsidR="00896BBA">
                  <w:rPr>
                    <w:lang w:val="en-US"/>
                  </w:rPr>
                  <w:t>by</w:t>
                </w:r>
                <w:r>
                  <w:rPr>
                    <w:lang w:val="en-US"/>
                  </w:rPr>
                  <w:t xml:space="preserve"> 3 July 2022 with the number of attendees</w:t>
                </w:r>
                <w:r w:rsidR="00F83C2D">
                  <w:rPr>
                    <w:lang w:val="en-US"/>
                  </w:rPr>
                  <w:t>, h</w:t>
                </w:r>
                <w:r>
                  <w:rPr>
                    <w:lang w:val="en-US"/>
                  </w:rPr>
                  <w:t>ereinafter you will receive an entr</w:t>
                </w:r>
                <w:r w:rsidR="00F83C2D">
                  <w:rPr>
                    <w:lang w:val="en-US"/>
                  </w:rPr>
                  <w:t>y</w:t>
                </w:r>
                <w:r>
                  <w:rPr>
                    <w:lang w:val="en-US"/>
                  </w:rPr>
                  <w:t xml:space="preserve"> pass to</w:t>
                </w:r>
                <w:r w:rsidR="00F83C2D">
                  <w:rPr>
                    <w:lang w:val="en-US"/>
                  </w:rPr>
                  <w:t xml:space="preserve"> the fair by post.</w:t>
                </w:r>
              </w:p>
              <w:p w14:paraId="1D9BD2A0" w14:textId="7DEBF50D" w:rsidR="00F83C2D" w:rsidRDefault="00F83C2D" w:rsidP="00A21459">
                <w:pPr>
                  <w:rPr>
                    <w:lang w:val="en-US"/>
                  </w:rPr>
                </w:pPr>
              </w:p>
              <w:p w14:paraId="6024E503" w14:textId="7BB276C6" w:rsidR="00F83C2D" w:rsidRDefault="00F83C2D" w:rsidP="00A21459">
                <w:pPr>
                  <w:rPr>
                    <w:lang w:val="en-US"/>
                  </w:rPr>
                </w:pPr>
                <w:r>
                  <w:rPr>
                    <w:lang w:val="en-US"/>
                  </w:rPr>
                  <w:t>Should you not be convinced to join us by now, there will also be free catering for all our attending customers!</w:t>
                </w:r>
              </w:p>
              <w:p w14:paraId="08837887" w14:textId="77777777" w:rsidR="00EE0A8B" w:rsidRDefault="00EE0A8B" w:rsidP="00A21459">
                <w:pPr>
                  <w:rPr>
                    <w:lang w:val="en-US"/>
                  </w:rPr>
                </w:pPr>
              </w:p>
              <w:p w14:paraId="40ADFDC3" w14:textId="67D06377" w:rsidR="0011222E" w:rsidRPr="00391EF0" w:rsidRDefault="00EE0A8B" w:rsidP="00391EF0">
                <w:pPr>
                  <w:rPr>
                    <w:lang w:val="en-US"/>
                  </w:rPr>
                </w:pPr>
                <w:r>
                  <w:rPr>
                    <w:lang w:val="en-US"/>
                  </w:rPr>
                  <w:t xml:space="preserve">We </w:t>
                </w:r>
                <w:r>
                  <w:rPr>
                    <w:lang w:val="en-US"/>
                  </w:rPr>
                  <w:t>hope that our offer will raise your interest</w:t>
                </w:r>
                <w:r>
                  <w:rPr>
                    <w:lang w:val="en-US"/>
                  </w:rPr>
                  <w:t xml:space="preserve"> and we will be happy if we could welcome you soon.</w:t>
                </w:r>
              </w:p>
            </w:sdtContent>
          </w:sdt>
          <w:p w14:paraId="352A2EC9" w14:textId="05904726" w:rsidR="0011222E" w:rsidRPr="0027681E" w:rsidRDefault="00CE6145" w:rsidP="0011222E">
            <w:pPr>
              <w:pStyle w:val="Closing"/>
            </w:pPr>
            <w:sdt>
              <w:sdtPr>
                <w:id w:val="828333753"/>
                <w:placeholder>
                  <w:docPart w:val="A59709AC04584A0EA56B5066A3A99A2D"/>
                </w:placeholder>
                <w15:appearance w15:val="hidden"/>
              </w:sdtPr>
              <w:sdtEndPr/>
              <w:sdtContent>
                <w:r w:rsidR="00C66D90">
                  <w:t>Sincerely</w:t>
                </w:r>
                <w:r w:rsidR="00391EF0" w:rsidRPr="0027681E">
                  <w:t>,</w:t>
                </w:r>
              </w:sdtContent>
            </w:sdt>
            <w:r w:rsidR="0011222E" w:rsidRPr="0027681E">
              <w:rPr>
                <w:lang w:bidi="de-DE"/>
              </w:rPr>
              <w:t xml:space="preserve"> </w:t>
            </w:r>
          </w:p>
          <w:p w14:paraId="2E519562" w14:textId="77777777" w:rsidR="0011222E" w:rsidRPr="0027681E" w:rsidRDefault="0011222E" w:rsidP="0011222E"/>
          <w:p w14:paraId="52255329" w14:textId="464BEEA5" w:rsidR="000E2392" w:rsidRPr="0027681E" w:rsidRDefault="00CE6145" w:rsidP="0011222E">
            <w:pPr>
              <w:pStyle w:val="Signaturzeile1"/>
              <w:rPr>
                <w:lang w:bidi="de-DE"/>
              </w:rPr>
            </w:pPr>
            <w:sdt>
              <w:sdtPr>
                <w:id w:val="585734024"/>
                <w:placeholder>
                  <w:docPart w:val="F9E08B5CE98F475E8A28399C8EBBEC0A"/>
                </w:placeholder>
                <w15:appearance w15:val="hidden"/>
              </w:sdtPr>
              <w:sdtEndPr/>
              <w:sdtContent>
                <w:r w:rsidR="00391EF0" w:rsidRPr="0027681E">
                  <w:t>Sandra Saueressig</w:t>
                </w:r>
              </w:sdtContent>
            </w:sdt>
            <w:r w:rsidR="0011222E" w:rsidRPr="0027681E">
              <w:rPr>
                <w:lang w:bidi="de-DE"/>
              </w:rPr>
              <w:t xml:space="preserve"> </w:t>
            </w:r>
          </w:p>
          <w:p w14:paraId="47F204A1" w14:textId="77777777" w:rsidR="0011222E" w:rsidRDefault="00CE6145" w:rsidP="0011222E">
            <w:pPr>
              <w:pStyle w:val="Signaturzeile2"/>
              <w:rPr>
                <w:lang w:bidi="de-DE"/>
              </w:rPr>
            </w:pPr>
            <w:sdt>
              <w:sdtPr>
                <w:id w:val="-181895763"/>
                <w:placeholder>
                  <w:docPart w:val="DF4BC29D89CD46EA8297D4B0ECC93A3F"/>
                </w:placeholder>
                <w15:appearance w15:val="hidden"/>
              </w:sdtPr>
              <w:sdtEndPr/>
              <w:sdtContent>
                <w:r w:rsidR="000E2392">
                  <w:t>CEO</w:t>
                </w:r>
                <w:r w:rsidR="000E2392">
                  <w:br/>
                  <w:t xml:space="preserve">pp LGE Deutschland GmbH </w:t>
                </w:r>
              </w:sdtContent>
            </w:sdt>
            <w:r w:rsidR="0011222E" w:rsidRPr="00607BE5">
              <w:rPr>
                <w:lang w:bidi="de-DE"/>
              </w:rPr>
              <w:t xml:space="preserve"> </w:t>
            </w:r>
          </w:p>
          <w:p w14:paraId="1AEDDA92" w14:textId="77777777" w:rsidR="000E2392" w:rsidRDefault="000E2392" w:rsidP="0011222E">
            <w:pPr>
              <w:pStyle w:val="Signaturzeile2"/>
              <w:rPr>
                <w:lang w:bidi="de-DE"/>
              </w:rPr>
            </w:pPr>
          </w:p>
          <w:p w14:paraId="4EAEA0C8" w14:textId="30404AE4" w:rsidR="00432A07" w:rsidRPr="00607BE5" w:rsidRDefault="00432A07" w:rsidP="00432A07">
            <w:pPr>
              <w:pStyle w:val="Signaturzeile2"/>
            </w:pPr>
            <w:r>
              <w:rPr>
                <w:lang w:bidi="de-DE"/>
              </w:rPr>
              <w:t>e</w:t>
            </w:r>
            <w:r w:rsidR="000E2392">
              <w:rPr>
                <w:lang w:bidi="de-DE"/>
              </w:rPr>
              <w:t>nc</w:t>
            </w:r>
          </w:p>
        </w:tc>
      </w:tr>
    </w:tbl>
    <w:p w14:paraId="086E0BA6" w14:textId="77777777" w:rsidR="00893C05" w:rsidRPr="00607BE5" w:rsidRDefault="00CE6145" w:rsidP="009D7613"/>
    <w:sectPr w:rsidR="00893C05" w:rsidRPr="00607BE5" w:rsidSect="00C47454">
      <w:pgSz w:w="11906" w:h="16838" w:code="9"/>
      <w:pgMar w:top="1296"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E43D" w14:textId="77777777" w:rsidR="00CE6145" w:rsidRDefault="00CE6145" w:rsidP="007C5B56">
      <w:pPr>
        <w:spacing w:line="240" w:lineRule="auto"/>
      </w:pPr>
      <w:r>
        <w:separator/>
      </w:r>
    </w:p>
  </w:endnote>
  <w:endnote w:type="continuationSeparator" w:id="0">
    <w:p w14:paraId="4C76E3E1" w14:textId="77777777" w:rsidR="00CE6145" w:rsidRDefault="00CE6145"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C570" w14:textId="77777777" w:rsidR="00CE6145" w:rsidRDefault="00CE6145" w:rsidP="007C5B56">
      <w:pPr>
        <w:spacing w:line="240" w:lineRule="auto"/>
      </w:pPr>
      <w:r>
        <w:separator/>
      </w:r>
    </w:p>
  </w:footnote>
  <w:footnote w:type="continuationSeparator" w:id="0">
    <w:p w14:paraId="42C74A25" w14:textId="77777777" w:rsidR="00CE6145" w:rsidRDefault="00CE6145" w:rsidP="007C5B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F0"/>
    <w:rsid w:val="000206F6"/>
    <w:rsid w:val="000348DA"/>
    <w:rsid w:val="00045091"/>
    <w:rsid w:val="000575F9"/>
    <w:rsid w:val="0007264C"/>
    <w:rsid w:val="000727D1"/>
    <w:rsid w:val="0008651C"/>
    <w:rsid w:val="000868B9"/>
    <w:rsid w:val="00096B43"/>
    <w:rsid w:val="00097A0C"/>
    <w:rsid w:val="000A386D"/>
    <w:rsid w:val="000C2D37"/>
    <w:rsid w:val="000E2392"/>
    <w:rsid w:val="000F0146"/>
    <w:rsid w:val="000F2288"/>
    <w:rsid w:val="000F7842"/>
    <w:rsid w:val="00105C82"/>
    <w:rsid w:val="00107835"/>
    <w:rsid w:val="0011222E"/>
    <w:rsid w:val="0015306A"/>
    <w:rsid w:val="00156BB8"/>
    <w:rsid w:val="001601FA"/>
    <w:rsid w:val="00167C83"/>
    <w:rsid w:val="001762A0"/>
    <w:rsid w:val="00176CC5"/>
    <w:rsid w:val="00190872"/>
    <w:rsid w:val="001A5AC8"/>
    <w:rsid w:val="001C06F8"/>
    <w:rsid w:val="001C3B25"/>
    <w:rsid w:val="001D1951"/>
    <w:rsid w:val="001E3E24"/>
    <w:rsid w:val="001F1DAA"/>
    <w:rsid w:val="00202A3E"/>
    <w:rsid w:val="00213E45"/>
    <w:rsid w:val="00234EE6"/>
    <w:rsid w:val="00250634"/>
    <w:rsid w:val="0025506F"/>
    <w:rsid w:val="00257B56"/>
    <w:rsid w:val="00257D72"/>
    <w:rsid w:val="0027681E"/>
    <w:rsid w:val="00280C18"/>
    <w:rsid w:val="002836F3"/>
    <w:rsid w:val="002956B9"/>
    <w:rsid w:val="002B446D"/>
    <w:rsid w:val="002C1118"/>
    <w:rsid w:val="002E67CF"/>
    <w:rsid w:val="003007B2"/>
    <w:rsid w:val="0033084F"/>
    <w:rsid w:val="00352CC0"/>
    <w:rsid w:val="0036502F"/>
    <w:rsid w:val="00391EF0"/>
    <w:rsid w:val="003A20D8"/>
    <w:rsid w:val="003A4F13"/>
    <w:rsid w:val="003A5BAB"/>
    <w:rsid w:val="003B588E"/>
    <w:rsid w:val="003C442A"/>
    <w:rsid w:val="00400309"/>
    <w:rsid w:val="0043203B"/>
    <w:rsid w:val="00432A07"/>
    <w:rsid w:val="00432CE7"/>
    <w:rsid w:val="004349FB"/>
    <w:rsid w:val="00454EDB"/>
    <w:rsid w:val="004735A2"/>
    <w:rsid w:val="00476540"/>
    <w:rsid w:val="00484878"/>
    <w:rsid w:val="004A7EF6"/>
    <w:rsid w:val="004B065E"/>
    <w:rsid w:val="004C5CD0"/>
    <w:rsid w:val="004C71B0"/>
    <w:rsid w:val="004E410A"/>
    <w:rsid w:val="004F26E8"/>
    <w:rsid w:val="004F4588"/>
    <w:rsid w:val="0051216A"/>
    <w:rsid w:val="005242FB"/>
    <w:rsid w:val="00534860"/>
    <w:rsid w:val="00565D20"/>
    <w:rsid w:val="00582826"/>
    <w:rsid w:val="00582DB2"/>
    <w:rsid w:val="005853D0"/>
    <w:rsid w:val="0059382F"/>
    <w:rsid w:val="005C414B"/>
    <w:rsid w:val="005C784E"/>
    <w:rsid w:val="005D3BBC"/>
    <w:rsid w:val="005E59FF"/>
    <w:rsid w:val="00607BE5"/>
    <w:rsid w:val="006161C5"/>
    <w:rsid w:val="00655D29"/>
    <w:rsid w:val="00656B57"/>
    <w:rsid w:val="00664E72"/>
    <w:rsid w:val="006809BF"/>
    <w:rsid w:val="00683770"/>
    <w:rsid w:val="006865B8"/>
    <w:rsid w:val="006B2C7D"/>
    <w:rsid w:val="006F3C45"/>
    <w:rsid w:val="00715FA5"/>
    <w:rsid w:val="00716AF9"/>
    <w:rsid w:val="00757234"/>
    <w:rsid w:val="007B07EA"/>
    <w:rsid w:val="007C5B56"/>
    <w:rsid w:val="007E48D3"/>
    <w:rsid w:val="00810F6E"/>
    <w:rsid w:val="0083789A"/>
    <w:rsid w:val="00841194"/>
    <w:rsid w:val="00866DDC"/>
    <w:rsid w:val="00892C86"/>
    <w:rsid w:val="0089471D"/>
    <w:rsid w:val="00896BBA"/>
    <w:rsid w:val="008B3FF3"/>
    <w:rsid w:val="008F02BF"/>
    <w:rsid w:val="00905278"/>
    <w:rsid w:val="00927E34"/>
    <w:rsid w:val="00935D2F"/>
    <w:rsid w:val="00963FA2"/>
    <w:rsid w:val="009A3E3F"/>
    <w:rsid w:val="009D6E20"/>
    <w:rsid w:val="009D7613"/>
    <w:rsid w:val="009E3F5E"/>
    <w:rsid w:val="009F1FBD"/>
    <w:rsid w:val="00A21459"/>
    <w:rsid w:val="00A253FB"/>
    <w:rsid w:val="00A25A7C"/>
    <w:rsid w:val="00A25BF0"/>
    <w:rsid w:val="00A35659"/>
    <w:rsid w:val="00A3795E"/>
    <w:rsid w:val="00A67159"/>
    <w:rsid w:val="00A906BC"/>
    <w:rsid w:val="00A90D6E"/>
    <w:rsid w:val="00A930B1"/>
    <w:rsid w:val="00AA19B3"/>
    <w:rsid w:val="00AF05F3"/>
    <w:rsid w:val="00AF34FF"/>
    <w:rsid w:val="00AF546E"/>
    <w:rsid w:val="00B017FC"/>
    <w:rsid w:val="00B05A26"/>
    <w:rsid w:val="00B139A7"/>
    <w:rsid w:val="00B21CBE"/>
    <w:rsid w:val="00B339C9"/>
    <w:rsid w:val="00B43F8A"/>
    <w:rsid w:val="00B61A31"/>
    <w:rsid w:val="00B93B06"/>
    <w:rsid w:val="00B95D01"/>
    <w:rsid w:val="00B974B4"/>
    <w:rsid w:val="00BC1C99"/>
    <w:rsid w:val="00C1265C"/>
    <w:rsid w:val="00C14082"/>
    <w:rsid w:val="00C248E4"/>
    <w:rsid w:val="00C365E7"/>
    <w:rsid w:val="00C47454"/>
    <w:rsid w:val="00C66D90"/>
    <w:rsid w:val="00C7346B"/>
    <w:rsid w:val="00C83A0C"/>
    <w:rsid w:val="00CB5A85"/>
    <w:rsid w:val="00CC1E4E"/>
    <w:rsid w:val="00CC4A48"/>
    <w:rsid w:val="00CD7D8A"/>
    <w:rsid w:val="00CD7F71"/>
    <w:rsid w:val="00CE2D8F"/>
    <w:rsid w:val="00CE6145"/>
    <w:rsid w:val="00D07868"/>
    <w:rsid w:val="00D162F9"/>
    <w:rsid w:val="00D42D2F"/>
    <w:rsid w:val="00D71D82"/>
    <w:rsid w:val="00DA73BD"/>
    <w:rsid w:val="00DC071B"/>
    <w:rsid w:val="00DE5726"/>
    <w:rsid w:val="00E275C5"/>
    <w:rsid w:val="00E57E8D"/>
    <w:rsid w:val="00E64307"/>
    <w:rsid w:val="00E720BE"/>
    <w:rsid w:val="00EA3A15"/>
    <w:rsid w:val="00ED6A3D"/>
    <w:rsid w:val="00EE0A8B"/>
    <w:rsid w:val="00EF2C0D"/>
    <w:rsid w:val="00F35485"/>
    <w:rsid w:val="00F50328"/>
    <w:rsid w:val="00F6242F"/>
    <w:rsid w:val="00F83C2D"/>
    <w:rsid w:val="00F90FBB"/>
    <w:rsid w:val="00F93486"/>
    <w:rsid w:val="00FA23BF"/>
    <w:rsid w:val="00FB0AC0"/>
    <w:rsid w:val="00FB4B8B"/>
    <w:rsid w:val="00FC3567"/>
    <w:rsid w:val="00FC6336"/>
    <w:rsid w:val="00FD16CB"/>
    <w:rsid w:val="00FD21AF"/>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BBB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D0"/>
    <w:pPr>
      <w:spacing w:after="0"/>
    </w:pPr>
    <w:rPr>
      <w:color w:val="000000" w:themeColor="text1"/>
    </w:rPr>
  </w:style>
  <w:style w:type="paragraph" w:styleId="Heading1">
    <w:name w:val="heading 1"/>
    <w:basedOn w:val="Normal"/>
    <w:next w:val="Normal"/>
    <w:link w:val="Heading1Ch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Heading3">
    <w:name w:val="heading 3"/>
    <w:basedOn w:val="Normal"/>
    <w:next w:val="Normal"/>
    <w:link w:val="Heading3Char"/>
    <w:uiPriority w:val="9"/>
    <w:semiHidden/>
    <w:rsid w:val="00655D29"/>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5B56"/>
    <w:pPr>
      <w:tabs>
        <w:tab w:val="center" w:pos="4680"/>
        <w:tab w:val="right" w:pos="9360"/>
      </w:tabs>
      <w:spacing w:line="240" w:lineRule="auto"/>
    </w:pPr>
  </w:style>
  <w:style w:type="character" w:customStyle="1" w:styleId="HeaderChar">
    <w:name w:val="Header Char"/>
    <w:basedOn w:val="DefaultParagraphFont"/>
    <w:link w:val="Header"/>
    <w:uiPriority w:val="99"/>
    <w:rsid w:val="00A25A7C"/>
    <w:rPr>
      <w:color w:val="000000" w:themeColor="text1"/>
    </w:rPr>
  </w:style>
  <w:style w:type="paragraph" w:styleId="Footer">
    <w:name w:val="footer"/>
    <w:basedOn w:val="Normal"/>
    <w:link w:val="FooterChar"/>
    <w:uiPriority w:val="99"/>
    <w:rsid w:val="007C5B56"/>
    <w:pPr>
      <w:tabs>
        <w:tab w:val="center" w:pos="4680"/>
        <w:tab w:val="right" w:pos="9360"/>
      </w:tabs>
      <w:spacing w:line="240" w:lineRule="auto"/>
    </w:pPr>
  </w:style>
  <w:style w:type="character" w:customStyle="1" w:styleId="FooterChar">
    <w:name w:val="Footer Char"/>
    <w:basedOn w:val="DefaultParagraphFont"/>
    <w:link w:val="Footer"/>
    <w:uiPriority w:val="99"/>
    <w:rsid w:val="00A25A7C"/>
    <w:rPr>
      <w:color w:val="000000" w:themeColor="text1"/>
    </w:rPr>
  </w:style>
  <w:style w:type="character" w:customStyle="1" w:styleId="Heading2Char">
    <w:name w:val="Heading 2 Char"/>
    <w:basedOn w:val="DefaultParagraphFont"/>
    <w:link w:val="Heading2"/>
    <w:uiPriority w:val="9"/>
    <w:rsid w:val="00A25A7C"/>
    <w:rPr>
      <w:rFonts w:asciiTheme="majorHAnsi" w:eastAsiaTheme="majorEastAsia" w:hAnsiTheme="majorHAnsi" w:cstheme="majorBidi"/>
      <w:color w:val="833C0B" w:themeColor="accent2" w:themeShade="80"/>
      <w:sz w:val="28"/>
      <w:szCs w:val="26"/>
    </w:rPr>
  </w:style>
  <w:style w:type="character" w:customStyle="1" w:styleId="Heading1Char">
    <w:name w:val="Heading 1 Char"/>
    <w:basedOn w:val="DefaultParagraphFont"/>
    <w:link w:val="Heading1"/>
    <w:uiPriority w:val="9"/>
    <w:rsid w:val="00F35485"/>
    <w:rPr>
      <w:rFonts w:asciiTheme="majorHAnsi" w:eastAsiaTheme="majorEastAsia" w:hAnsiTheme="majorHAnsi" w:cstheme="majorBidi"/>
      <w:color w:val="000000" w:themeColor="text1"/>
      <w:sz w:val="36"/>
      <w:szCs w:val="32"/>
    </w:rPr>
  </w:style>
  <w:style w:type="table" w:styleId="TableGrid">
    <w:name w:val="Table Grid"/>
    <w:basedOn w:val="Table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sid w:val="00FB4B8B"/>
    <w:rPr>
      <w:i/>
      <w:iCs/>
    </w:rPr>
  </w:style>
  <w:style w:type="character" w:customStyle="1" w:styleId="Heading3Char">
    <w:name w:val="Heading 3 Char"/>
    <w:basedOn w:val="DefaultParagraphFont"/>
    <w:link w:val="Heading3"/>
    <w:uiPriority w:val="9"/>
    <w:semiHidden/>
    <w:rsid w:val="00A25A7C"/>
    <w:rPr>
      <w:rFonts w:eastAsiaTheme="majorEastAsia" w:cstheme="majorBidi"/>
      <w:color w:val="000000" w:themeColor="text1"/>
      <w:sz w:val="24"/>
      <w:szCs w:val="24"/>
    </w:rPr>
  </w:style>
  <w:style w:type="paragraph" w:customStyle="1" w:styleId="Firmenadresse">
    <w:name w:val="Firmenadresse"/>
    <w:basedOn w:val="Normal"/>
    <w:qFormat/>
    <w:rsid w:val="004C5CD0"/>
    <w:pPr>
      <w:spacing w:line="240" w:lineRule="auto"/>
      <w:jc w:val="right"/>
    </w:pPr>
    <w:rPr>
      <w:color w:val="595959" w:themeColor="text1" w:themeTint="A6"/>
      <w:sz w:val="20"/>
      <w:szCs w:val="20"/>
    </w:rPr>
  </w:style>
  <w:style w:type="paragraph" w:styleId="Subtitle">
    <w:name w:val="Subtitle"/>
    <w:basedOn w:val="Normal"/>
    <w:next w:val="Normal"/>
    <w:link w:val="SubtitleChar"/>
    <w:uiPriority w:val="11"/>
    <w:qFormat/>
    <w:rsid w:val="001C06F8"/>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8"/>
    <w:rPr>
      <w:rFonts w:eastAsiaTheme="minorEastAsia"/>
      <w:color w:val="5A5A5A" w:themeColor="text1" w:themeTint="A5"/>
      <w:spacing w:val="15"/>
    </w:rPr>
  </w:style>
  <w:style w:type="character" w:styleId="SubtleEmphasis">
    <w:name w:val="Subtle Emphasis"/>
    <w:basedOn w:val="DefaultParagraphFont"/>
    <w:uiPriority w:val="19"/>
    <w:semiHidden/>
    <w:rsid w:val="004C71B0"/>
    <w:rPr>
      <w:i/>
      <w:iCs/>
      <w:color w:val="404040" w:themeColor="text1" w:themeTint="BF"/>
    </w:rPr>
  </w:style>
  <w:style w:type="paragraph" w:customStyle="1" w:styleId="Grafikplatzhalter">
    <w:name w:val="Grafikplatzhalter"/>
    <w:basedOn w:val="Normal"/>
    <w:qFormat/>
    <w:rsid w:val="002C1118"/>
    <w:rPr>
      <w:noProof/>
      <w:sz w:val="12"/>
      <w:szCs w:val="12"/>
    </w:rPr>
  </w:style>
  <w:style w:type="paragraph" w:customStyle="1" w:styleId="Firmenname">
    <w:name w:val="Firmenname"/>
    <w:basedOn w:val="Normal"/>
    <w:qFormat/>
    <w:rsid w:val="004C5CD0"/>
    <w:pPr>
      <w:spacing w:before="240" w:after="120" w:line="240" w:lineRule="auto"/>
      <w:jc w:val="right"/>
    </w:pPr>
    <w:rPr>
      <w:rFonts w:asciiTheme="majorHAnsi" w:hAnsiTheme="majorHAnsi"/>
      <w:sz w:val="36"/>
    </w:rPr>
  </w:style>
  <w:style w:type="character" w:styleId="PlaceholderText">
    <w:name w:val="Placeholder Text"/>
    <w:basedOn w:val="DefaultParagraphFont"/>
    <w:uiPriority w:val="99"/>
    <w:semiHidden/>
    <w:rsid w:val="004C5CD0"/>
    <w:rPr>
      <w:color w:val="808080"/>
    </w:rPr>
  </w:style>
  <w:style w:type="paragraph" w:customStyle="1" w:styleId="NameundAdressedesEmpfngers">
    <w:name w:val="Name und Adresse des Empfängers"/>
    <w:basedOn w:val="Normal"/>
    <w:qFormat/>
    <w:rsid w:val="004C5CD0"/>
    <w:pPr>
      <w:spacing w:line="240" w:lineRule="auto"/>
    </w:pPr>
  </w:style>
  <w:style w:type="paragraph" w:styleId="Closing">
    <w:name w:val="Closing"/>
    <w:basedOn w:val="Normal"/>
    <w:link w:val="ClosingChar"/>
    <w:uiPriority w:val="99"/>
    <w:rsid w:val="004C5CD0"/>
    <w:pPr>
      <w:spacing w:before="360"/>
    </w:pPr>
  </w:style>
  <w:style w:type="character" w:customStyle="1" w:styleId="ClosingChar">
    <w:name w:val="Closing Char"/>
    <w:basedOn w:val="DefaultParagraphFont"/>
    <w:link w:val="Closing"/>
    <w:uiPriority w:val="99"/>
    <w:rsid w:val="004C5CD0"/>
    <w:rPr>
      <w:color w:val="000000" w:themeColor="text1"/>
    </w:rPr>
  </w:style>
  <w:style w:type="paragraph" w:customStyle="1" w:styleId="Signaturzeile1">
    <w:name w:val="Signaturzeile 1"/>
    <w:basedOn w:val="Normal"/>
    <w:qFormat/>
    <w:rsid w:val="003C442A"/>
    <w:pPr>
      <w:spacing w:before="120"/>
    </w:pPr>
    <w:rPr>
      <w:rFonts w:asciiTheme="majorHAnsi" w:hAnsiTheme="majorHAnsi"/>
      <w:sz w:val="28"/>
    </w:rPr>
  </w:style>
  <w:style w:type="paragraph" w:customStyle="1" w:styleId="Signaturzeile2">
    <w:name w:val="Signaturzeile 2"/>
    <w:basedOn w:val="Normal"/>
    <w:qFormat/>
    <w:rsid w:val="0011222E"/>
  </w:style>
  <w:style w:type="character" w:styleId="Hyperlink">
    <w:name w:val="Hyperlink"/>
    <w:basedOn w:val="DefaultParagraphFont"/>
    <w:uiPriority w:val="99"/>
    <w:unhideWhenUsed/>
    <w:rsid w:val="0011222E"/>
    <w:rPr>
      <w:color w:val="0563C1" w:themeColor="hyperlink"/>
      <w:u w:val="single"/>
    </w:rPr>
  </w:style>
  <w:style w:type="character" w:styleId="UnresolvedMention">
    <w:name w:val="Unresolved Mention"/>
    <w:basedOn w:val="DefaultParagraphFont"/>
    <w:uiPriority w:val="99"/>
    <w:semiHidden/>
    <w:unhideWhenUsed/>
    <w:rsid w:val="0011222E"/>
    <w:rPr>
      <w:color w:val="605E5C"/>
      <w:shd w:val="clear" w:color="auto" w:fill="E1DFDD"/>
    </w:rPr>
  </w:style>
  <w:style w:type="paragraph" w:styleId="Salutation">
    <w:name w:val="Salutation"/>
    <w:basedOn w:val="Normal"/>
    <w:next w:val="Normal"/>
    <w:link w:val="SalutationChar"/>
    <w:uiPriority w:val="99"/>
    <w:rsid w:val="0011222E"/>
  </w:style>
  <w:style w:type="character" w:customStyle="1" w:styleId="SalutationChar">
    <w:name w:val="Salutation Char"/>
    <w:basedOn w:val="DefaultParagraphFont"/>
    <w:link w:val="Salutation"/>
    <w:uiPriority w:val="99"/>
    <w:rsid w:val="0011222E"/>
    <w:rPr>
      <w:color w:val="000000" w:themeColor="text1"/>
    </w:rPr>
  </w:style>
  <w:style w:type="paragraph" w:customStyle="1" w:styleId="Firmenadresse2">
    <w:name w:val="Firmenadresse 2"/>
    <w:basedOn w:val="Firmenadresse"/>
    <w:qFormat/>
    <w:rsid w:val="00096B43"/>
    <w:pPr>
      <w:jc w:val="left"/>
    </w:pPr>
  </w:style>
  <w:style w:type="paragraph" w:customStyle="1" w:styleId="Wei">
    <w:name w:val="Weiß"/>
    <w:basedOn w:val="Firmenname"/>
    <w:qFormat/>
    <w:rsid w:val="005E59FF"/>
    <w:pPr>
      <w:spacing w:after="240"/>
      <w:jc w:val="center"/>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a%20Saueressig\AppData\Roaming\Microsoft\Templates\Briefkopf%20&#8222;Nadelstreifen&#82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25CE5CE52F4B8DBB8EFA76F929B030"/>
        <w:category>
          <w:name w:val="Allgemein"/>
          <w:gallery w:val="placeholder"/>
        </w:category>
        <w:types>
          <w:type w:val="bbPlcHdr"/>
        </w:types>
        <w:behaviors>
          <w:behavior w:val="content"/>
        </w:behaviors>
        <w:guid w:val="{9218374E-B3E6-4E9A-9A3C-A81CDE82E44C}"/>
      </w:docPartPr>
      <w:docPartBody>
        <w:p w:rsidR="00E40DC7" w:rsidRDefault="0011669A">
          <w:pPr>
            <w:pStyle w:val="A525CE5CE52F4B8DBB8EFA76F929B030"/>
          </w:pPr>
          <w:r w:rsidRPr="00607BE5">
            <w:rPr>
              <w:lang w:bidi="de-DE"/>
            </w:rPr>
            <w:t>212-555-0199</w:t>
          </w:r>
        </w:p>
      </w:docPartBody>
    </w:docPart>
    <w:docPart>
      <w:docPartPr>
        <w:name w:val="0C1EBBB956E24B7291CF73E42004E9E4"/>
        <w:category>
          <w:name w:val="Allgemein"/>
          <w:gallery w:val="placeholder"/>
        </w:category>
        <w:types>
          <w:type w:val="bbPlcHdr"/>
        </w:types>
        <w:behaviors>
          <w:behavior w:val="content"/>
        </w:behaviors>
        <w:guid w:val="{B6E6CA65-16AD-417C-9E8C-C74FD9E5A367}"/>
      </w:docPartPr>
      <w:docPartBody>
        <w:p w:rsidR="00E40DC7" w:rsidRDefault="0011669A">
          <w:pPr>
            <w:pStyle w:val="0C1EBBB956E24B7291CF73E42004E9E4"/>
          </w:pPr>
          <w:r w:rsidRPr="00607BE5">
            <w:rPr>
              <w:lang w:bidi="de-DE"/>
            </w:rPr>
            <w:t>Leni Martin</w:t>
          </w:r>
        </w:p>
      </w:docPartBody>
    </w:docPart>
    <w:docPart>
      <w:docPartPr>
        <w:name w:val="BEA7BB273ABA416E8E4B2FB65D31EC7A"/>
        <w:category>
          <w:name w:val="Allgemein"/>
          <w:gallery w:val="placeholder"/>
        </w:category>
        <w:types>
          <w:type w:val="bbPlcHdr"/>
        </w:types>
        <w:behaviors>
          <w:behavior w:val="content"/>
        </w:behaviors>
        <w:guid w:val="{598982D0-CCAB-4F2E-8C2F-EE9A3D69CA8A}"/>
      </w:docPartPr>
      <w:docPartBody>
        <w:p w:rsidR="00E40DC7" w:rsidRDefault="0011669A">
          <w:pPr>
            <w:pStyle w:val="BEA7BB273ABA416E8E4B2FB65D31EC7A"/>
          </w:pPr>
          <w:r w:rsidRPr="00607BE5">
            <w:rPr>
              <w:lang w:bidi="de-DE"/>
            </w:rPr>
            <w:t>Hauptstraße 98</w:t>
          </w:r>
        </w:p>
      </w:docPartBody>
    </w:docPart>
    <w:docPart>
      <w:docPartPr>
        <w:name w:val="5FC26D228B1244A49612EE2A1758FC6C"/>
        <w:category>
          <w:name w:val="Allgemein"/>
          <w:gallery w:val="placeholder"/>
        </w:category>
        <w:types>
          <w:type w:val="bbPlcHdr"/>
        </w:types>
        <w:behaviors>
          <w:behavior w:val="content"/>
        </w:behaviors>
        <w:guid w:val="{C58403C6-202D-434C-99FA-4A40373DEEF8}"/>
      </w:docPartPr>
      <w:docPartBody>
        <w:p w:rsidR="00E40DC7" w:rsidRDefault="0011669A">
          <w:pPr>
            <w:pStyle w:val="5FC26D228B1244A49612EE2A1758FC6C"/>
          </w:pPr>
          <w:r w:rsidRPr="00607BE5">
            <w:rPr>
              <w:lang w:bidi="de-DE"/>
            </w:rPr>
            <w:t>12345 Berlin</w:t>
          </w:r>
        </w:p>
      </w:docPartBody>
    </w:docPart>
    <w:docPart>
      <w:docPartPr>
        <w:name w:val="927CA469B1464EC7B18131A3C2DE30D2"/>
        <w:category>
          <w:name w:val="Allgemein"/>
          <w:gallery w:val="placeholder"/>
        </w:category>
        <w:types>
          <w:type w:val="bbPlcHdr"/>
        </w:types>
        <w:behaviors>
          <w:behavior w:val="content"/>
        </w:behaviors>
        <w:guid w:val="{B618642E-232B-454B-AAE9-1799D85EDDC6}"/>
      </w:docPartPr>
      <w:docPartBody>
        <w:p w:rsidR="00E46FBD" w:rsidRPr="00607BE5" w:rsidRDefault="0011669A" w:rsidP="0011222E">
          <w:r w:rsidRPr="00607BE5">
            <w:rPr>
              <w:lang w:bidi="de-DE"/>
            </w:rPr>
            <w:t xml:space="preserve">erstellen Sie hier den Textkörper Ihres Briefs. Um Informationen im Brief zu aktualisieren, wählen Sie den Text und beginnen Sie mit der Eingabe. </w:t>
          </w:r>
        </w:p>
        <w:p w:rsidR="00E46FBD" w:rsidRPr="00607BE5" w:rsidRDefault="00100F26" w:rsidP="0011222E"/>
        <w:p w:rsidR="00E46FBD" w:rsidRPr="00607BE5" w:rsidRDefault="0011669A" w:rsidP="0011222E">
          <w:r w:rsidRPr="00607BE5">
            <w:rPr>
              <w:lang w:bidi="de-DE"/>
            </w:rPr>
            <w:t xml:space="preserve">Möchten Sie die Schriftart ändern? Wechseln Sie zur Registerkarte "Start" und wählen Sie Schriftarten aus. Sie können eine integrierte Schriftartkombination verwenden oder eine eigene auswählen. </w:t>
          </w:r>
        </w:p>
        <w:p w:rsidR="00E46FBD" w:rsidRPr="00607BE5" w:rsidRDefault="00100F26" w:rsidP="0011222E"/>
        <w:p w:rsidR="00E46FBD" w:rsidRPr="00607BE5" w:rsidRDefault="0011669A" w:rsidP="0011222E">
          <w:r w:rsidRPr="00607BE5">
            <w:rPr>
              <w:lang w:bidi="de-DE"/>
            </w:rPr>
            <w:t xml:space="preserve">Sie können ebenfalls die Farben der Vorlage ändern, sodass sie Ihrem Geschmack entsprechen. Wechseln Sie zur Registerkarte "Entwurf", und wählen Sie im Menü "Farben" eine Farbpalette. Wenn Sie mit dem Mauszeiger über die verschiedenen Paletten fahren, wird Ihnen angezeigt, wie Ihr Dokument mit der neuen Palette aussehen würde. </w:t>
          </w:r>
        </w:p>
        <w:p w:rsidR="00E46FBD" w:rsidRPr="00607BE5" w:rsidRDefault="00100F26" w:rsidP="0011222E"/>
        <w:p w:rsidR="00E40DC7" w:rsidRDefault="0011669A">
          <w:pPr>
            <w:pStyle w:val="927CA469B1464EC7B18131A3C2DE30D2"/>
          </w:pPr>
          <w:r w:rsidRPr="00607BE5">
            <w:rPr>
              <w:lang w:bidi="de-DE"/>
            </w:rPr>
            <w:t>Um die Farb- oder Schriftartenformatierung auf die ursprünglichen Einstellungen zurückzustellen, wechseln Sie zur Registerkarte "Entwurf" und wählen Sie das Designmenü. Wählen Sie dann die Option zum Zurücksetzen auf die ursprüngliche Designvorlage.</w:t>
          </w:r>
        </w:p>
      </w:docPartBody>
    </w:docPart>
    <w:docPart>
      <w:docPartPr>
        <w:name w:val="A59709AC04584A0EA56B5066A3A99A2D"/>
        <w:category>
          <w:name w:val="Allgemein"/>
          <w:gallery w:val="placeholder"/>
        </w:category>
        <w:types>
          <w:type w:val="bbPlcHdr"/>
        </w:types>
        <w:behaviors>
          <w:behavior w:val="content"/>
        </w:behaviors>
        <w:guid w:val="{0F698B6E-A144-4D62-8C33-6BF97E520CD1}"/>
      </w:docPartPr>
      <w:docPartBody>
        <w:p w:rsidR="00E40DC7" w:rsidRDefault="0011669A">
          <w:pPr>
            <w:pStyle w:val="A59709AC04584A0EA56B5066A3A99A2D"/>
          </w:pPr>
          <w:r w:rsidRPr="00607BE5">
            <w:rPr>
              <w:lang w:bidi="de-DE"/>
            </w:rPr>
            <w:t>Freundliche Grüße,</w:t>
          </w:r>
        </w:p>
      </w:docPartBody>
    </w:docPart>
    <w:docPart>
      <w:docPartPr>
        <w:name w:val="F9E08B5CE98F475E8A28399C8EBBEC0A"/>
        <w:category>
          <w:name w:val="Allgemein"/>
          <w:gallery w:val="placeholder"/>
        </w:category>
        <w:types>
          <w:type w:val="bbPlcHdr"/>
        </w:types>
        <w:behaviors>
          <w:behavior w:val="content"/>
        </w:behaviors>
        <w:guid w:val="{86546FF9-4893-49A2-BECE-D6C901E9142D}"/>
      </w:docPartPr>
      <w:docPartBody>
        <w:p w:rsidR="00E40DC7" w:rsidRDefault="0011669A">
          <w:pPr>
            <w:pStyle w:val="F9E08B5CE98F475E8A28399C8EBBEC0A"/>
          </w:pPr>
          <w:r w:rsidRPr="00607BE5">
            <w:rPr>
              <w:lang w:bidi="de-DE"/>
            </w:rPr>
            <w:t>Jordan Mitchell</w:t>
          </w:r>
        </w:p>
      </w:docPartBody>
    </w:docPart>
    <w:docPart>
      <w:docPartPr>
        <w:name w:val="DF4BC29D89CD46EA8297D4B0ECC93A3F"/>
        <w:category>
          <w:name w:val="Allgemein"/>
          <w:gallery w:val="placeholder"/>
        </w:category>
        <w:types>
          <w:type w:val="bbPlcHdr"/>
        </w:types>
        <w:behaviors>
          <w:behavior w:val="content"/>
        </w:behaviors>
        <w:guid w:val="{9F2C205B-7B30-439C-B84E-920A569E7D94}"/>
      </w:docPartPr>
      <w:docPartBody>
        <w:p w:rsidR="00E40DC7" w:rsidRDefault="0011669A">
          <w:pPr>
            <w:pStyle w:val="DF4BC29D89CD46EA8297D4B0ECC93A3F"/>
          </w:pPr>
          <w:r w:rsidRPr="00607BE5">
            <w:rPr>
              <w:lang w:bidi="de-DE"/>
            </w:rPr>
            <w:t>CEO</w:t>
          </w:r>
        </w:p>
      </w:docPartBody>
    </w:docPart>
    <w:docPart>
      <w:docPartPr>
        <w:name w:val="D9EEBB9305B04961B7E60750794F3FDD"/>
        <w:category>
          <w:name w:val="Allgemein"/>
          <w:gallery w:val="placeholder"/>
        </w:category>
        <w:types>
          <w:type w:val="bbPlcHdr"/>
        </w:types>
        <w:behaviors>
          <w:behavior w:val="content"/>
        </w:behaviors>
        <w:guid w:val="{87841843-8C80-492D-96B9-8FAF7C8A998F}"/>
      </w:docPartPr>
      <w:docPartBody>
        <w:p w:rsidR="00E40DC7" w:rsidRDefault="00CE4025" w:rsidP="00CE4025">
          <w:pPr>
            <w:pStyle w:val="D9EEBB9305B04961B7E60750794F3FDD"/>
          </w:pPr>
          <w:r w:rsidRPr="00607BE5">
            <w:rPr>
              <w:lang w:bidi="de-DE"/>
            </w:rPr>
            <w:t>16. September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25"/>
    <w:rsid w:val="00100F26"/>
    <w:rsid w:val="0011669A"/>
    <w:rsid w:val="007E2C45"/>
    <w:rsid w:val="00CE4025"/>
    <w:rsid w:val="00E40D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75042668746C3903B5DFCC381E864">
    <w:name w:val="5A775042668746C3903B5DFCC381E864"/>
  </w:style>
  <w:style w:type="paragraph" w:customStyle="1" w:styleId="0394C5458D164E108F403DE3E5D90BBE">
    <w:name w:val="0394C5458D164E108F403DE3E5D90BBE"/>
  </w:style>
  <w:style w:type="paragraph" w:customStyle="1" w:styleId="34C2D6D2032F426888BEDD8E1DCA6808">
    <w:name w:val="34C2D6D2032F426888BEDD8E1DCA6808"/>
  </w:style>
  <w:style w:type="paragraph" w:customStyle="1" w:styleId="A525CE5CE52F4B8DBB8EFA76F929B030">
    <w:name w:val="A525CE5CE52F4B8DBB8EFA76F929B030"/>
  </w:style>
  <w:style w:type="paragraph" w:customStyle="1" w:styleId="0C1EBBB956E24B7291CF73E42004E9E4">
    <w:name w:val="0C1EBBB956E24B7291CF73E42004E9E4"/>
  </w:style>
  <w:style w:type="paragraph" w:customStyle="1" w:styleId="BEA7BB273ABA416E8E4B2FB65D31EC7A">
    <w:name w:val="BEA7BB273ABA416E8E4B2FB65D31EC7A"/>
  </w:style>
  <w:style w:type="paragraph" w:customStyle="1" w:styleId="5FC26D228B1244A49612EE2A1758FC6C">
    <w:name w:val="5FC26D228B1244A49612EE2A1758FC6C"/>
  </w:style>
  <w:style w:type="paragraph" w:customStyle="1" w:styleId="FE8E5B7A573D4317AA93A27A439B90AA">
    <w:name w:val="FE8E5B7A573D4317AA93A27A439B90AA"/>
  </w:style>
  <w:style w:type="paragraph" w:customStyle="1" w:styleId="8678165969EC4DDC970677B35E874857">
    <w:name w:val="8678165969EC4DDC970677B35E874857"/>
  </w:style>
  <w:style w:type="paragraph" w:customStyle="1" w:styleId="A124664D6CD04C948AEE12FCA5A3D0D5">
    <w:name w:val="A124664D6CD04C948AEE12FCA5A3D0D5"/>
  </w:style>
  <w:style w:type="paragraph" w:customStyle="1" w:styleId="927CA469B1464EC7B18131A3C2DE30D2">
    <w:name w:val="927CA469B1464EC7B18131A3C2DE30D2"/>
  </w:style>
  <w:style w:type="paragraph" w:customStyle="1" w:styleId="A59709AC04584A0EA56B5066A3A99A2D">
    <w:name w:val="A59709AC04584A0EA56B5066A3A99A2D"/>
  </w:style>
  <w:style w:type="paragraph" w:customStyle="1" w:styleId="F9E08B5CE98F475E8A28399C8EBBEC0A">
    <w:name w:val="F9E08B5CE98F475E8A28399C8EBBEC0A"/>
  </w:style>
  <w:style w:type="paragraph" w:customStyle="1" w:styleId="DF4BC29D89CD46EA8297D4B0ECC93A3F">
    <w:name w:val="DF4BC29D89CD46EA8297D4B0ECC93A3F"/>
  </w:style>
  <w:style w:type="paragraph" w:customStyle="1" w:styleId="FB42E8A8AF824714B567676551C4A376">
    <w:name w:val="FB42E8A8AF824714B567676551C4A376"/>
  </w:style>
  <w:style w:type="paragraph" w:customStyle="1" w:styleId="6FE0333AF18F4164B141C5AFCB221697">
    <w:name w:val="6FE0333AF18F4164B141C5AFCB221697"/>
  </w:style>
  <w:style w:type="paragraph" w:customStyle="1" w:styleId="7AC5F6DA16D547B6B215212103F2E6BA">
    <w:name w:val="7AC5F6DA16D547B6B215212103F2E6BA"/>
  </w:style>
  <w:style w:type="paragraph" w:customStyle="1" w:styleId="63E9215844964D2BA184D7815E34351D">
    <w:name w:val="63E9215844964D2BA184D7815E34351D"/>
  </w:style>
  <w:style w:type="paragraph" w:customStyle="1" w:styleId="DEF8836D2D7F42F68B13A40B211ECC0E">
    <w:name w:val="DEF8836D2D7F42F68B13A40B211ECC0E"/>
  </w:style>
  <w:style w:type="paragraph" w:customStyle="1" w:styleId="700DF216CD464FF8823B1D094C5CE20E">
    <w:name w:val="700DF216CD464FF8823B1D094C5CE20E"/>
  </w:style>
  <w:style w:type="paragraph" w:customStyle="1" w:styleId="D43D9FEEFD1D4C8AA8F074BFA0C3AE93">
    <w:name w:val="D43D9FEEFD1D4C8AA8F074BFA0C3AE93"/>
  </w:style>
  <w:style w:type="paragraph" w:customStyle="1" w:styleId="EBD4C92C0238431D9A1F1B4370D3D485">
    <w:name w:val="EBD4C92C0238431D9A1F1B4370D3D485"/>
  </w:style>
  <w:style w:type="paragraph" w:customStyle="1" w:styleId="86360A94526F479380116B924F610CCF">
    <w:name w:val="86360A94526F479380116B924F610CCF"/>
  </w:style>
  <w:style w:type="paragraph" w:customStyle="1" w:styleId="8EAEB16ECB0A41B0971C5C8C07B94430">
    <w:name w:val="8EAEB16ECB0A41B0971C5C8C07B94430"/>
  </w:style>
  <w:style w:type="paragraph" w:customStyle="1" w:styleId="C1D1D1E6AD964AD7A60D9C67A7F1F7FB">
    <w:name w:val="C1D1D1E6AD964AD7A60D9C67A7F1F7FB"/>
  </w:style>
  <w:style w:type="paragraph" w:customStyle="1" w:styleId="1B0B9A6353EF48B6940A2102968F5F69">
    <w:name w:val="1B0B9A6353EF48B6940A2102968F5F69"/>
  </w:style>
  <w:style w:type="paragraph" w:customStyle="1" w:styleId="D8343424FB9146428469BD372B3AF405">
    <w:name w:val="D8343424FB9146428469BD372B3AF405"/>
  </w:style>
  <w:style w:type="paragraph" w:customStyle="1" w:styleId="76DD9604D26942C99AEB781566000689">
    <w:name w:val="76DD9604D26942C99AEB781566000689"/>
  </w:style>
  <w:style w:type="paragraph" w:customStyle="1" w:styleId="C4E26F29C31245B990342565B0AA9F21">
    <w:name w:val="C4E26F29C31245B990342565B0AA9F21"/>
  </w:style>
  <w:style w:type="paragraph" w:customStyle="1" w:styleId="66DB9D2BDAB2412E91661171C019A9C5">
    <w:name w:val="66DB9D2BDAB2412E91661171C019A9C5"/>
  </w:style>
  <w:style w:type="paragraph" w:customStyle="1" w:styleId="4F60D4D83778425E9500AB39408AEAF0">
    <w:name w:val="4F60D4D83778425E9500AB39408AEAF0"/>
  </w:style>
  <w:style w:type="paragraph" w:customStyle="1" w:styleId="0EDD00C8F991478494A769382361A9D0">
    <w:name w:val="0EDD00C8F991478494A769382361A9D0"/>
  </w:style>
  <w:style w:type="paragraph" w:customStyle="1" w:styleId="504503098EA74216A2D79C0A7234FAE3">
    <w:name w:val="504503098EA74216A2D79C0A7234FAE3"/>
  </w:style>
  <w:style w:type="paragraph" w:customStyle="1" w:styleId="4AF3918FCC904293B6C9B70E76EC34EE">
    <w:name w:val="4AF3918FCC904293B6C9B70E76EC34EE"/>
  </w:style>
  <w:style w:type="paragraph" w:customStyle="1" w:styleId="3F2C075440DC4DFD9262EACC6F164E12">
    <w:name w:val="3F2C075440DC4DFD9262EACC6F164E12"/>
  </w:style>
  <w:style w:type="paragraph" w:customStyle="1" w:styleId="CEA24C228DF94C37A545708D603A877E">
    <w:name w:val="CEA24C228DF94C37A545708D603A877E"/>
  </w:style>
  <w:style w:type="paragraph" w:customStyle="1" w:styleId="E69B7ACB2AFF431D872C33BC880498F7">
    <w:name w:val="E69B7ACB2AFF431D872C33BC880498F7"/>
  </w:style>
  <w:style w:type="paragraph" w:customStyle="1" w:styleId="365F66C12161459488DF43943AD97884">
    <w:name w:val="365F66C12161459488DF43943AD97884"/>
  </w:style>
  <w:style w:type="paragraph" w:customStyle="1" w:styleId="830E42C24D8246B2BC604D88ECB43EC1">
    <w:name w:val="830E42C24D8246B2BC604D88ECB43EC1"/>
  </w:style>
  <w:style w:type="paragraph" w:customStyle="1" w:styleId="846F7EEB30854F50AEA99DF2F4C59452">
    <w:name w:val="846F7EEB30854F50AEA99DF2F4C59452"/>
  </w:style>
  <w:style w:type="paragraph" w:customStyle="1" w:styleId="A7E135A3F9984D768DF1C9C3B76FCC9F">
    <w:name w:val="A7E135A3F9984D768DF1C9C3B76FCC9F"/>
  </w:style>
  <w:style w:type="paragraph" w:customStyle="1" w:styleId="F1366F4DD18C4EAC879A8A4D6C6DB750">
    <w:name w:val="F1366F4DD18C4EAC879A8A4D6C6DB750"/>
  </w:style>
  <w:style w:type="paragraph" w:customStyle="1" w:styleId="33553CFEADB745B4BE8C7DCE8F028631">
    <w:name w:val="33553CFEADB745B4BE8C7DCE8F028631"/>
  </w:style>
  <w:style w:type="paragraph" w:customStyle="1" w:styleId="852AF5BE57FA4ED8B4A19C24DD6516F0">
    <w:name w:val="852AF5BE57FA4ED8B4A19C24DD6516F0"/>
  </w:style>
  <w:style w:type="paragraph" w:customStyle="1" w:styleId="93976D2C56734BE1A90E09BB6E1ABAAF">
    <w:name w:val="93976D2C56734BE1A90E09BB6E1ABAAF"/>
  </w:style>
  <w:style w:type="paragraph" w:customStyle="1" w:styleId="F5D4F23A49CC4B78986AB2D316345ACF">
    <w:name w:val="F5D4F23A49CC4B78986AB2D316345ACF"/>
  </w:style>
  <w:style w:type="paragraph" w:customStyle="1" w:styleId="8CDAD94DFDF643668AA22E70C1E61445">
    <w:name w:val="8CDAD94DFDF643668AA22E70C1E61445"/>
  </w:style>
  <w:style w:type="paragraph" w:customStyle="1" w:styleId="1123AF6620114451975F2BC0F58FAD25">
    <w:name w:val="1123AF6620114451975F2BC0F58FAD25"/>
  </w:style>
  <w:style w:type="paragraph" w:customStyle="1" w:styleId="D9EEBB9305B04961B7E60750794F3FDD">
    <w:name w:val="D9EEBB9305B04961B7E60750794F3FDD"/>
    <w:rsid w:val="00CE4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AEA31-B61F-4362-9A7D-CC947DB78D9A}">
  <ds:schemaRefs>
    <ds:schemaRef ds:uri="http://schemas.microsoft.com/sharepoint/v3/contenttype/forms"/>
  </ds:schemaRefs>
</ds:datastoreItem>
</file>

<file path=customXml/itemProps2.xml><?xml version="1.0" encoding="utf-8"?>
<ds:datastoreItem xmlns:ds="http://schemas.openxmlformats.org/officeDocument/2006/customXml" ds:itemID="{31DF2467-90DC-4369-8CA2-DB351F6D428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E6EC115-52DB-429B-8475-09FA11DD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Briefkopf „Nadelstreifen“.dotx</Template>
  <TotalTime>0</TotalTime>
  <Pages>1</Pages>
  <Words>180</Words>
  <Characters>1032</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2021-12-20T09:03:00Z</dcterms:created>
  <dcterms:modified xsi:type="dcterms:W3CDTF">2022-02-07T10:17:00Z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